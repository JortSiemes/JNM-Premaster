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52" w:rsidRPr="00C664C6" w:rsidRDefault="00885C52" w:rsidP="00885C52">
      <w:pPr>
        <w:rPr>
          <w:b/>
        </w:rPr>
      </w:pPr>
      <w:r w:rsidRPr="00C664C6">
        <w:rPr>
          <w:b/>
        </w:rPr>
        <w:t>Literatuurlijst</w:t>
      </w:r>
    </w:p>
    <w:p w:rsidR="00885C52" w:rsidRDefault="00885C52" w:rsidP="00885C52"/>
    <w:p w:rsidR="00885C52" w:rsidRDefault="00885C52" w:rsidP="00885C52">
      <w:r>
        <w:t>Lijst bruikbare titels en kritische beschouwing</w:t>
      </w:r>
    </w:p>
    <w:p w:rsidR="00885C52" w:rsidRDefault="00885C52" w:rsidP="00885C52"/>
    <w:p w:rsidR="00885C52" w:rsidRDefault="00885C52" w:rsidP="00885C52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1686"/>
        <w:gridCol w:w="399"/>
        <w:gridCol w:w="398"/>
        <w:gridCol w:w="398"/>
        <w:gridCol w:w="398"/>
        <w:gridCol w:w="398"/>
        <w:gridCol w:w="430"/>
        <w:gridCol w:w="430"/>
      </w:tblGrid>
      <w:tr w:rsidR="00885C52" w:rsidTr="002D6F25">
        <w:tc>
          <w:tcPr>
            <w:tcW w:w="4017" w:type="pct"/>
          </w:tcPr>
          <w:p w:rsidR="00885C52" w:rsidRDefault="00885C52" w:rsidP="002D6F25"/>
          <w:p w:rsidR="00885C52" w:rsidRDefault="00885C52" w:rsidP="002D6F25">
            <w:r>
              <w:t>Referentie</w:t>
            </w:r>
          </w:p>
        </w:tc>
        <w:tc>
          <w:tcPr>
            <w:tcW w:w="137" w:type="pct"/>
          </w:tcPr>
          <w:p w:rsidR="00885C52" w:rsidRDefault="00885C52" w:rsidP="002D6F25"/>
          <w:p w:rsidR="00885C52" w:rsidRDefault="00885C52" w:rsidP="002D6F25">
            <w:r>
              <w:t>1</w:t>
            </w:r>
          </w:p>
        </w:tc>
        <w:tc>
          <w:tcPr>
            <w:tcW w:w="137" w:type="pct"/>
          </w:tcPr>
          <w:p w:rsidR="00885C52" w:rsidRDefault="00885C52" w:rsidP="002D6F25"/>
          <w:p w:rsidR="00885C52" w:rsidRDefault="00885C52" w:rsidP="002D6F25">
            <w:r>
              <w:t>2</w:t>
            </w:r>
          </w:p>
        </w:tc>
        <w:tc>
          <w:tcPr>
            <w:tcW w:w="137" w:type="pct"/>
          </w:tcPr>
          <w:p w:rsidR="00885C52" w:rsidRDefault="00885C52" w:rsidP="002D6F25"/>
          <w:p w:rsidR="00885C52" w:rsidRDefault="00885C52" w:rsidP="002D6F25">
            <w:r>
              <w:t>3</w:t>
            </w:r>
          </w:p>
        </w:tc>
        <w:tc>
          <w:tcPr>
            <w:tcW w:w="137" w:type="pct"/>
          </w:tcPr>
          <w:p w:rsidR="00885C52" w:rsidRDefault="00885C52" w:rsidP="002D6F25"/>
          <w:p w:rsidR="00885C52" w:rsidRDefault="00885C52" w:rsidP="002D6F25">
            <w:r>
              <w:t>4</w:t>
            </w:r>
          </w:p>
        </w:tc>
        <w:tc>
          <w:tcPr>
            <w:tcW w:w="137" w:type="pct"/>
          </w:tcPr>
          <w:p w:rsidR="00885C52" w:rsidRDefault="00885C52" w:rsidP="002D6F25"/>
          <w:p w:rsidR="00885C52" w:rsidRDefault="00885C52" w:rsidP="002D6F25">
            <w:r>
              <w:t>5</w:t>
            </w:r>
          </w:p>
        </w:tc>
        <w:tc>
          <w:tcPr>
            <w:tcW w:w="148" w:type="pct"/>
          </w:tcPr>
          <w:p w:rsidR="00885C52" w:rsidRDefault="00885C52" w:rsidP="002D6F25"/>
          <w:p w:rsidR="00885C52" w:rsidRDefault="00885C52" w:rsidP="002D6F25">
            <w:r>
              <w:t>6</w:t>
            </w:r>
          </w:p>
        </w:tc>
        <w:tc>
          <w:tcPr>
            <w:tcW w:w="148" w:type="pct"/>
          </w:tcPr>
          <w:p w:rsidR="00885C52" w:rsidRDefault="00885C52" w:rsidP="002D6F25"/>
          <w:p w:rsidR="00885C52" w:rsidRDefault="00885C52" w:rsidP="002D6F25">
            <w:r>
              <w:t>7</w:t>
            </w:r>
          </w:p>
        </w:tc>
      </w:tr>
      <w:tr w:rsidR="00885C52" w:rsidTr="002D6F25">
        <w:tc>
          <w:tcPr>
            <w:tcW w:w="4017" w:type="pct"/>
          </w:tcPr>
          <w:p w:rsidR="00885C52" w:rsidRDefault="00885C52" w:rsidP="002D6F25"/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48" w:type="pct"/>
          </w:tcPr>
          <w:p w:rsidR="00885C52" w:rsidRDefault="00885C52" w:rsidP="002D6F25"/>
        </w:tc>
        <w:tc>
          <w:tcPr>
            <w:tcW w:w="148" w:type="pct"/>
          </w:tcPr>
          <w:p w:rsidR="00885C52" w:rsidRDefault="00885C52" w:rsidP="002D6F25"/>
        </w:tc>
      </w:tr>
      <w:tr w:rsidR="00885C52" w:rsidTr="002D6F25">
        <w:tc>
          <w:tcPr>
            <w:tcW w:w="4017" w:type="pct"/>
          </w:tcPr>
          <w:p w:rsidR="00885C52" w:rsidRDefault="00885C52" w:rsidP="002D6F25"/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48" w:type="pct"/>
          </w:tcPr>
          <w:p w:rsidR="00885C52" w:rsidRDefault="00885C52" w:rsidP="002D6F25"/>
        </w:tc>
        <w:tc>
          <w:tcPr>
            <w:tcW w:w="148" w:type="pct"/>
          </w:tcPr>
          <w:p w:rsidR="00885C52" w:rsidRDefault="00885C52" w:rsidP="002D6F25"/>
        </w:tc>
      </w:tr>
      <w:tr w:rsidR="00885C52" w:rsidTr="002D6F25">
        <w:tc>
          <w:tcPr>
            <w:tcW w:w="4017" w:type="pct"/>
          </w:tcPr>
          <w:p w:rsidR="00885C52" w:rsidRDefault="00885C52" w:rsidP="002D6F25"/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48" w:type="pct"/>
          </w:tcPr>
          <w:p w:rsidR="00885C52" w:rsidRDefault="00885C52" w:rsidP="002D6F25"/>
        </w:tc>
        <w:tc>
          <w:tcPr>
            <w:tcW w:w="148" w:type="pct"/>
          </w:tcPr>
          <w:p w:rsidR="00885C52" w:rsidRDefault="00885C52" w:rsidP="002D6F25"/>
        </w:tc>
      </w:tr>
      <w:tr w:rsidR="00885C52" w:rsidTr="002D6F25">
        <w:tc>
          <w:tcPr>
            <w:tcW w:w="4017" w:type="pct"/>
          </w:tcPr>
          <w:p w:rsidR="00885C52" w:rsidRDefault="00885C52" w:rsidP="002D6F25"/>
          <w:p w:rsidR="00885C52" w:rsidRDefault="00885C52" w:rsidP="002D6F25">
            <w:r>
              <w:t>[</w:t>
            </w:r>
            <w:proofErr w:type="spellStart"/>
            <w:r>
              <w:t>etc</w:t>
            </w:r>
            <w:proofErr w:type="spellEnd"/>
            <w:r>
              <w:t>]</w:t>
            </w:r>
          </w:p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37" w:type="pct"/>
          </w:tcPr>
          <w:p w:rsidR="00885C52" w:rsidRDefault="00885C52" w:rsidP="002D6F25"/>
        </w:tc>
        <w:tc>
          <w:tcPr>
            <w:tcW w:w="148" w:type="pct"/>
          </w:tcPr>
          <w:p w:rsidR="00885C52" w:rsidRDefault="00885C52" w:rsidP="002D6F25"/>
        </w:tc>
        <w:tc>
          <w:tcPr>
            <w:tcW w:w="148" w:type="pct"/>
          </w:tcPr>
          <w:p w:rsidR="00885C52" w:rsidRDefault="00885C52" w:rsidP="002D6F25"/>
        </w:tc>
      </w:tr>
    </w:tbl>
    <w:p w:rsidR="00885C52" w:rsidRDefault="00885C52" w:rsidP="00885C52"/>
    <w:p w:rsidR="00885C52" w:rsidRDefault="00885C52" w:rsidP="00885C52">
      <w:pPr>
        <w:rPr>
          <w:rFonts w:ascii="Arial" w:hAnsi="Arial"/>
          <w:i/>
          <w:iCs/>
          <w:color w:val="C0C0C0"/>
        </w:rPr>
      </w:pPr>
    </w:p>
    <w:p w:rsidR="00885C52" w:rsidRDefault="00885C52" w:rsidP="00885C52">
      <w:pPr>
        <w:rPr>
          <w:b/>
        </w:rPr>
      </w:pPr>
    </w:p>
    <w:p w:rsidR="00885C52" w:rsidRPr="00C664C6" w:rsidRDefault="00885C52" w:rsidP="00885C52">
      <w:pPr>
        <w:rPr>
          <w:b/>
        </w:rPr>
      </w:pPr>
      <w:r w:rsidRPr="00C664C6">
        <w:rPr>
          <w:b/>
        </w:rPr>
        <w:t>Kritische beschouwing</w:t>
      </w:r>
    </w:p>
    <w:p w:rsidR="00885C52" w:rsidRDefault="00885C52" w:rsidP="00885C52"/>
    <w:p w:rsidR="00885C52" w:rsidRDefault="00885C52" w:rsidP="00885C52">
      <w:r>
        <w:t>Kijk kritisch naar de publicaties die je hebt gevonden; zijn de criteria hieronder van toepassing?</w:t>
      </w:r>
    </w:p>
    <w:p w:rsidR="00885C52" w:rsidRPr="000B4DCA" w:rsidRDefault="00885C52" w:rsidP="00885C52"/>
    <w:p w:rsidR="00885C52" w:rsidRDefault="00885C52" w:rsidP="00885C52">
      <w:pPr>
        <w:numPr>
          <w:ilvl w:val="0"/>
          <w:numId w:val="1"/>
        </w:numPr>
      </w:pPr>
      <w:r>
        <w:t>publicatie geeft antwoorden op de onderzoeksvraag?</w:t>
      </w:r>
    </w:p>
    <w:p w:rsidR="00885C52" w:rsidRDefault="00885C52" w:rsidP="00885C52">
      <w:pPr>
        <w:numPr>
          <w:ilvl w:val="0"/>
          <w:numId w:val="1"/>
        </w:numPr>
      </w:pPr>
      <w:r>
        <w:t>actuele publicatie? Is dat belangrijk?</w:t>
      </w:r>
    </w:p>
    <w:p w:rsidR="00885C52" w:rsidRDefault="00885C52" w:rsidP="00885C52">
      <w:pPr>
        <w:numPr>
          <w:ilvl w:val="0"/>
          <w:numId w:val="1"/>
        </w:numPr>
      </w:pPr>
      <w:r>
        <w:t>auteur heeft meer gepubliceerd en wordt geciteerd?</w:t>
      </w:r>
    </w:p>
    <w:p w:rsidR="00885C52" w:rsidRDefault="00885C52" w:rsidP="00885C52">
      <w:pPr>
        <w:numPr>
          <w:ilvl w:val="0"/>
          <w:numId w:val="1"/>
        </w:numPr>
      </w:pPr>
      <w:r>
        <w:t>artikel heeft bronnen-/literatuurlijst?</w:t>
      </w:r>
    </w:p>
    <w:p w:rsidR="00885C52" w:rsidRDefault="00885C52" w:rsidP="00885C52">
      <w:pPr>
        <w:numPr>
          <w:ilvl w:val="0"/>
          <w:numId w:val="1"/>
        </w:numPr>
      </w:pPr>
      <w:r>
        <w:t>wetenschappelijke uitgever</w:t>
      </w:r>
      <w:r w:rsidRPr="000B4DCA">
        <w:t>?</w:t>
      </w:r>
    </w:p>
    <w:p w:rsidR="00885C52" w:rsidRDefault="00885C52" w:rsidP="00885C52">
      <w:pPr>
        <w:numPr>
          <w:ilvl w:val="0"/>
          <w:numId w:val="1"/>
        </w:numPr>
      </w:pPr>
      <w:r>
        <w:t>internationaal peer review</w:t>
      </w:r>
      <w:bookmarkStart w:id="0" w:name="_GoBack"/>
      <w:bookmarkEnd w:id="0"/>
      <w:r>
        <w:t xml:space="preserve"> tijdschrift</w:t>
      </w:r>
      <w:r w:rsidRPr="000B4DCA">
        <w:t>?</w:t>
      </w:r>
    </w:p>
    <w:p w:rsidR="00885C52" w:rsidRDefault="00885C52" w:rsidP="00885C52">
      <w:pPr>
        <w:numPr>
          <w:ilvl w:val="0"/>
          <w:numId w:val="1"/>
        </w:numPr>
      </w:pPr>
      <w:r>
        <w:t>artikel/tijdschrift zijn beschikbaar/verkrijgbaar?</w:t>
      </w:r>
    </w:p>
    <w:p w:rsidR="00885C52" w:rsidRDefault="00885C52" w:rsidP="00885C52"/>
    <w:p w:rsidR="00885C52" w:rsidRDefault="00885C52" w:rsidP="00885C52">
      <w:r w:rsidRPr="00C548FA">
        <w:t xml:space="preserve">Zet een kruisje (X) in de kolom van het corresponderende nummer </w:t>
      </w:r>
      <w:r>
        <w:t>in de literatuurlijst</w:t>
      </w:r>
    </w:p>
    <w:p w:rsidR="00885C52" w:rsidRDefault="00885C52" w:rsidP="00885C52"/>
    <w:p w:rsidR="00C15FDB" w:rsidRDefault="00044CE4"/>
    <w:sectPr w:rsidR="00C15FDB" w:rsidSect="00EE7F0D">
      <w:pgSz w:w="16838" w:h="11906" w:orient="landscape"/>
      <w:pgMar w:top="1077" w:right="1440" w:bottom="179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B5E62"/>
    <w:multiLevelType w:val="hybridMultilevel"/>
    <w:tmpl w:val="3E1E60E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52"/>
    <w:rsid w:val="00044CE4"/>
    <w:rsid w:val="002177D0"/>
    <w:rsid w:val="00377009"/>
    <w:rsid w:val="0088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52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5C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52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5C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2D3D04D5.dotm</Template>
  <TotalTime>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Kester, M.J.J. van</dc:creator>
  <cp:lastModifiedBy>Kester, M.J.J. van</cp:lastModifiedBy>
  <cp:revision>2</cp:revision>
  <dcterms:created xsi:type="dcterms:W3CDTF">2014-05-20T13:07:00Z</dcterms:created>
  <dcterms:modified xsi:type="dcterms:W3CDTF">2014-05-27T14:18:00Z</dcterms:modified>
</cp:coreProperties>
</file>